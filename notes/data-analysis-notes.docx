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47178" w14:textId="4900C003" w:rsidR="00D31B30" w:rsidRPr="00131AE9" w:rsidRDefault="006D22DD" w:rsidP="006D22DD">
      <w:pPr>
        <w:pStyle w:val="Heading1"/>
      </w:pPr>
      <w:r>
        <w:t>Data Analysis Notes</w:t>
      </w:r>
      <w:bookmarkStart w:id="0" w:name="_GoBack"/>
      <w:bookmarkEnd w:id="0"/>
    </w:p>
    <w:sectPr w:rsidR="00D31B30" w:rsidRPr="00131AE9" w:rsidSect="00FD2971">
      <w:headerReference w:type="even" r:id="rId8"/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766E5" w14:textId="77777777" w:rsidR="00B90F4E" w:rsidRDefault="00B90F4E" w:rsidP="00A104D0">
      <w:r>
        <w:separator/>
      </w:r>
    </w:p>
  </w:endnote>
  <w:endnote w:type="continuationSeparator" w:id="0">
    <w:p w14:paraId="6660BFBC" w14:textId="77777777" w:rsidR="00B90F4E" w:rsidRDefault="00B90F4E" w:rsidP="00A1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1FADC" w14:textId="77777777" w:rsidR="00B90F4E" w:rsidRDefault="00B90F4E" w:rsidP="00A104D0">
      <w:r>
        <w:separator/>
      </w:r>
    </w:p>
  </w:footnote>
  <w:footnote w:type="continuationSeparator" w:id="0">
    <w:p w14:paraId="7A9A0140" w14:textId="77777777" w:rsidR="00B90F4E" w:rsidRDefault="00B90F4E" w:rsidP="00A104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55CBF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40226" w14:textId="77777777" w:rsidR="00A104D0" w:rsidRDefault="00A104D0" w:rsidP="00A104D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10336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22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4F400" w14:textId="77777777" w:rsidR="00A104D0" w:rsidRDefault="00A104D0" w:rsidP="00163B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6C8DC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143C70"/>
    <w:multiLevelType w:val="hybridMultilevel"/>
    <w:tmpl w:val="A978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500E2"/>
    <w:multiLevelType w:val="hybridMultilevel"/>
    <w:tmpl w:val="F7C0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71B07"/>
    <w:multiLevelType w:val="hybridMultilevel"/>
    <w:tmpl w:val="2612C80A"/>
    <w:lvl w:ilvl="0" w:tplc="051A11C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E39A3"/>
    <w:multiLevelType w:val="hybridMultilevel"/>
    <w:tmpl w:val="C93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E4C35"/>
    <w:multiLevelType w:val="hybridMultilevel"/>
    <w:tmpl w:val="B87276E4"/>
    <w:lvl w:ilvl="0" w:tplc="641CDF2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DB"/>
    <w:rsid w:val="00031069"/>
    <w:rsid w:val="000632B3"/>
    <w:rsid w:val="00093921"/>
    <w:rsid w:val="000E0236"/>
    <w:rsid w:val="000F0FC0"/>
    <w:rsid w:val="0012018D"/>
    <w:rsid w:val="00131AE9"/>
    <w:rsid w:val="00146D1B"/>
    <w:rsid w:val="00163BB7"/>
    <w:rsid w:val="001839F2"/>
    <w:rsid w:val="00191031"/>
    <w:rsid w:val="001962DB"/>
    <w:rsid w:val="001D7B49"/>
    <w:rsid w:val="001F27C4"/>
    <w:rsid w:val="00216FF7"/>
    <w:rsid w:val="002A35EF"/>
    <w:rsid w:val="002D51BB"/>
    <w:rsid w:val="0030507C"/>
    <w:rsid w:val="003925AC"/>
    <w:rsid w:val="0039356C"/>
    <w:rsid w:val="003941A3"/>
    <w:rsid w:val="003A01AD"/>
    <w:rsid w:val="003A6CFE"/>
    <w:rsid w:val="003C41BC"/>
    <w:rsid w:val="004009C0"/>
    <w:rsid w:val="00406BFF"/>
    <w:rsid w:val="00423A6B"/>
    <w:rsid w:val="00427DDB"/>
    <w:rsid w:val="004B29A4"/>
    <w:rsid w:val="004B7BBD"/>
    <w:rsid w:val="004D6F0F"/>
    <w:rsid w:val="004F3A4B"/>
    <w:rsid w:val="00513C8C"/>
    <w:rsid w:val="00530BE3"/>
    <w:rsid w:val="005952F4"/>
    <w:rsid w:val="005B2C87"/>
    <w:rsid w:val="005E3BE5"/>
    <w:rsid w:val="00613F8D"/>
    <w:rsid w:val="0061657A"/>
    <w:rsid w:val="00636DB1"/>
    <w:rsid w:val="006D22DD"/>
    <w:rsid w:val="0071494E"/>
    <w:rsid w:val="00757315"/>
    <w:rsid w:val="00772DD6"/>
    <w:rsid w:val="007956F0"/>
    <w:rsid w:val="00837BD7"/>
    <w:rsid w:val="00886C52"/>
    <w:rsid w:val="008B3299"/>
    <w:rsid w:val="008C420F"/>
    <w:rsid w:val="008D54D4"/>
    <w:rsid w:val="008E20A2"/>
    <w:rsid w:val="008E4EAF"/>
    <w:rsid w:val="00905249"/>
    <w:rsid w:val="009332E5"/>
    <w:rsid w:val="00954493"/>
    <w:rsid w:val="00983328"/>
    <w:rsid w:val="009874DB"/>
    <w:rsid w:val="009A01EC"/>
    <w:rsid w:val="009A0309"/>
    <w:rsid w:val="009E2ACA"/>
    <w:rsid w:val="009E53EC"/>
    <w:rsid w:val="009F75D5"/>
    <w:rsid w:val="00A03DC4"/>
    <w:rsid w:val="00A071DB"/>
    <w:rsid w:val="00A104D0"/>
    <w:rsid w:val="00A41C2E"/>
    <w:rsid w:val="00A468A3"/>
    <w:rsid w:val="00A62257"/>
    <w:rsid w:val="00A90050"/>
    <w:rsid w:val="00A902A2"/>
    <w:rsid w:val="00A94474"/>
    <w:rsid w:val="00B05F42"/>
    <w:rsid w:val="00B22A2B"/>
    <w:rsid w:val="00B57898"/>
    <w:rsid w:val="00B6305D"/>
    <w:rsid w:val="00B84825"/>
    <w:rsid w:val="00B90F4E"/>
    <w:rsid w:val="00B926EA"/>
    <w:rsid w:val="00BB4FF5"/>
    <w:rsid w:val="00BB5EE4"/>
    <w:rsid w:val="00BE08E1"/>
    <w:rsid w:val="00C228F4"/>
    <w:rsid w:val="00C303DA"/>
    <w:rsid w:val="00C358B0"/>
    <w:rsid w:val="00C40984"/>
    <w:rsid w:val="00C90C47"/>
    <w:rsid w:val="00CC2D45"/>
    <w:rsid w:val="00CE0FAB"/>
    <w:rsid w:val="00CE6D1A"/>
    <w:rsid w:val="00D06011"/>
    <w:rsid w:val="00D24230"/>
    <w:rsid w:val="00D31B30"/>
    <w:rsid w:val="00D9136F"/>
    <w:rsid w:val="00DF0D80"/>
    <w:rsid w:val="00E100AD"/>
    <w:rsid w:val="00E16317"/>
    <w:rsid w:val="00E344D9"/>
    <w:rsid w:val="00E42B0F"/>
    <w:rsid w:val="00E735E5"/>
    <w:rsid w:val="00E8114E"/>
    <w:rsid w:val="00EA14AF"/>
    <w:rsid w:val="00EB48AA"/>
    <w:rsid w:val="00F03472"/>
    <w:rsid w:val="00F201BC"/>
    <w:rsid w:val="00F24960"/>
    <w:rsid w:val="00F84974"/>
    <w:rsid w:val="00FA3905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19D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4D0"/>
    <w:rPr>
      <w:rFonts w:ascii="Times New Roman" w:hAnsi="Times New Roman"/>
      <w:sz w:val="24"/>
      <w:szCs w:val="24"/>
      <w:lang w:val="en-AU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952F4"/>
    <w:pPr>
      <w:keepNext/>
      <w:jc w:val="center"/>
      <w:outlineLvl w:val="0"/>
    </w:pPr>
    <w:rPr>
      <w:rFonts w:eastAsia="ＭＳ ゴシック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A3905"/>
    <w:pPr>
      <w:keepNext/>
      <w:numPr>
        <w:numId w:val="1"/>
      </w:numPr>
      <w:spacing w:before="240" w:after="120"/>
      <w:ind w:left="357" w:hanging="357"/>
      <w:outlineLvl w:val="1"/>
    </w:pPr>
    <w:rPr>
      <w:rFonts w:ascii="Times" w:eastAsia="ＭＳ ゴシック" w:hAnsi="Times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4AF"/>
    <w:pPr>
      <w:keepNext/>
      <w:spacing w:before="240" w:after="60"/>
      <w:ind w:left="340"/>
      <w:outlineLvl w:val="2"/>
    </w:pPr>
    <w:rPr>
      <w:rFonts w:eastAsia="ＭＳ ゴシック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A104D0"/>
    <w:pPr>
      <w:spacing w:after="120"/>
    </w:pPr>
  </w:style>
  <w:style w:type="character" w:customStyle="1" w:styleId="BodyTextChar">
    <w:name w:val="Body Text Char"/>
    <w:link w:val="BodyText"/>
    <w:uiPriority w:val="99"/>
    <w:rsid w:val="00A104D0"/>
    <w:rPr>
      <w:rFonts w:ascii="Times New Roman" w:hAnsi="Times New Roman"/>
      <w:lang w:val="en-AU"/>
    </w:rPr>
  </w:style>
  <w:style w:type="paragraph" w:customStyle="1" w:styleId="Reference">
    <w:name w:val="Reference"/>
    <w:basedOn w:val="Normal"/>
    <w:qFormat/>
    <w:rsid w:val="00F84974"/>
    <w:pPr>
      <w:spacing w:line="480" w:lineRule="auto"/>
      <w:ind w:left="720" w:hanging="720"/>
    </w:pPr>
    <w:rPr>
      <w:rFonts w:eastAsia="Times New Roman"/>
      <w:noProof/>
      <w:sz w:val="20"/>
    </w:rPr>
  </w:style>
  <w:style w:type="character" w:customStyle="1" w:styleId="Heading3Char">
    <w:name w:val="Heading 3 Char"/>
    <w:link w:val="Heading3"/>
    <w:uiPriority w:val="9"/>
    <w:rsid w:val="00EA14AF"/>
    <w:rPr>
      <w:rFonts w:ascii="Times New Roman" w:eastAsia="ＭＳ ゴシック" w:hAnsi="Times New Roman" w:cs="Times New Roman"/>
      <w:b/>
      <w:bCs/>
      <w:szCs w:val="26"/>
      <w:lang w:val="en-AU"/>
    </w:rPr>
  </w:style>
  <w:style w:type="character" w:customStyle="1" w:styleId="Heading2Char">
    <w:name w:val="Heading 2 Char"/>
    <w:link w:val="Heading2"/>
    <w:uiPriority w:val="9"/>
    <w:rsid w:val="00FA3905"/>
    <w:rPr>
      <w:rFonts w:ascii="Times" w:eastAsia="ＭＳ ゴシック" w:hAnsi="Times" w:cs="Times New Roman"/>
      <w:b/>
      <w:bCs/>
      <w:iCs/>
      <w:szCs w:val="28"/>
      <w:lang w:val="en-AU"/>
    </w:rPr>
  </w:style>
  <w:style w:type="character" w:customStyle="1" w:styleId="Heading1Char">
    <w:name w:val="Heading 1 Char"/>
    <w:link w:val="Heading1"/>
    <w:uiPriority w:val="9"/>
    <w:rsid w:val="005952F4"/>
    <w:rPr>
      <w:rFonts w:ascii="Times New Roman" w:eastAsia="ＭＳ ゴシック" w:hAnsi="Times New Roman"/>
      <w:b/>
      <w:bCs/>
      <w:kern w:val="32"/>
      <w:sz w:val="24"/>
      <w:szCs w:val="32"/>
    </w:rPr>
  </w:style>
  <w:style w:type="paragraph" w:customStyle="1" w:styleId="InsertTableFigure">
    <w:name w:val="Insert Table/Figure"/>
    <w:basedOn w:val="Normal"/>
    <w:next w:val="Normal"/>
    <w:rsid w:val="00146D1B"/>
    <w:pPr>
      <w:pBdr>
        <w:top w:val="single" w:sz="8" w:space="12" w:color="4F81BD"/>
        <w:bottom w:val="single" w:sz="8" w:space="1" w:color="4F81BD"/>
      </w:pBdr>
      <w:spacing w:after="120" w:line="480" w:lineRule="auto"/>
      <w:jc w:val="center"/>
    </w:pPr>
    <w:rPr>
      <w:rFonts w:eastAsia="Times New Roman"/>
      <w:szCs w:val="20"/>
    </w:rPr>
  </w:style>
  <w:style w:type="paragraph" w:styleId="Caption">
    <w:name w:val="caption"/>
    <w:basedOn w:val="Normal"/>
    <w:next w:val="Normal"/>
    <w:uiPriority w:val="35"/>
    <w:unhideWhenUsed/>
    <w:rsid w:val="003925AC"/>
    <w:pPr>
      <w:keepNext/>
      <w:spacing w:line="480" w:lineRule="auto"/>
      <w:jc w:val="center"/>
      <w:outlineLvl w:val="0"/>
    </w:pPr>
    <w:rPr>
      <w:rFonts w:eastAsia="Times New Roman"/>
    </w:rPr>
  </w:style>
  <w:style w:type="paragraph" w:customStyle="1" w:styleId="TableTitle">
    <w:name w:val="Table Title"/>
    <w:basedOn w:val="Normal"/>
    <w:rsid w:val="00146D1B"/>
    <w:pPr>
      <w:keepNext/>
      <w:spacing w:line="480" w:lineRule="auto"/>
      <w:jc w:val="center"/>
    </w:pPr>
    <w:rPr>
      <w:rFonts w:eastAsia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0309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4F3A4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83328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983328"/>
    <w:rPr>
      <w:rFonts w:ascii="Lucida Grande" w:hAnsi="Lucida Grande" w:cs="Lucida Grand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104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104D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104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104D0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A104D0"/>
  </w:style>
  <w:style w:type="paragraph" w:styleId="ListBullet">
    <w:name w:val="List Bullet"/>
    <w:basedOn w:val="Normal"/>
    <w:uiPriority w:val="99"/>
    <w:unhideWhenUsed/>
    <w:qFormat/>
    <w:rsid w:val="00FA3905"/>
    <w:pPr>
      <w:numPr>
        <w:numId w:val="5"/>
      </w:numPr>
      <w:spacing w:after="120"/>
      <w:ind w:left="357" w:hanging="357"/>
      <w:contextualSpacing/>
    </w:pPr>
  </w:style>
  <w:style w:type="table" w:styleId="TableGrid">
    <w:name w:val="Table Grid"/>
    <w:basedOn w:val="TableNormal"/>
    <w:uiPriority w:val="59"/>
    <w:rsid w:val="004D6F0F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unhideWhenUsed/>
    <w:rsid w:val="00D31B30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31B30"/>
    <w:rPr>
      <w:rFonts w:eastAsia="MS Mincho"/>
      <w:lang w:val="en-US"/>
    </w:rPr>
  </w:style>
  <w:style w:type="character" w:customStyle="1" w:styleId="CommentTextChar">
    <w:name w:val="Comment Text Char"/>
    <w:link w:val="CommentText"/>
    <w:uiPriority w:val="99"/>
    <w:rsid w:val="00D31B30"/>
    <w:rPr>
      <w:rFonts w:ascii="Times New Roman" w:eastAsia="MS Mincho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omy:software:APAWordTemplate:analysis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4722D3-EA79-DF42-B3D7-202D0C9D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HD:Users:jeromy:software:APAWordTemplate:analysis-notes.dotx</Template>
  <TotalTime>0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Deakin University</Company>
  <LinksUpToDate>false</LinksUpToDate>
  <CharactersWithSpaces>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3</cp:revision>
  <dcterms:created xsi:type="dcterms:W3CDTF">2017-03-01T02:42:00Z</dcterms:created>
  <dcterms:modified xsi:type="dcterms:W3CDTF">2017-11-06T10:30:00Z</dcterms:modified>
  <cp:category/>
</cp:coreProperties>
</file>